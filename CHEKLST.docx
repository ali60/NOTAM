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93" w:rsidRDefault="00173293">
      <w:pPr>
        <w:pStyle w:val="Header"/>
        <w:jc w:val="center"/>
        <w:rPr>
          <w:b/>
          <w:sz w:val="28"/>
        </w:rPr>
      </w:pPr>
      <w:r>
        <w:rPr>
          <w:b/>
          <w:sz w:val="28"/>
        </w:rPr>
        <w:t>ISLAMIC REPUBLIC OF IRAN</w:t>
      </w:r>
    </w:p>
    <w:p w:rsidR="00173293" w:rsidRDefault="00173293">
      <w:pPr>
        <w:rPr>
          <w:sz w:val="22"/>
        </w:rPr>
      </w:pPr>
      <w:r>
        <w:rPr>
          <w:sz w:val="22"/>
        </w:rPr>
        <w:t>Civil Aviation Organization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                                               </w:t>
      </w:r>
      <w:r>
        <w:rPr>
          <w:b/>
          <w:sz w:val="22"/>
        </w:rPr>
        <w:t>SUMMARY</w:t>
      </w:r>
    </w:p>
    <w:p w:rsidR="00173293" w:rsidRDefault="00173293">
      <w:pPr>
        <w:rPr>
          <w:sz w:val="22"/>
        </w:rPr>
      </w:pPr>
      <w:r>
        <w:rPr>
          <w:sz w:val="22"/>
        </w:rPr>
        <w:t>Aeronautical Information Services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NOTAM</w:t>
      </w:r>
    </w:p>
    <w:p w:rsidR="00173293" w:rsidRDefault="00173293">
      <w:pPr>
        <w:rPr>
          <w:sz w:val="22"/>
        </w:rPr>
      </w:pPr>
      <w:r>
        <w:rPr>
          <w:sz w:val="22"/>
        </w:rPr>
        <w:t>Mehrabad Intl. Airport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  <w:t xml:space="preserve">                  1 APR 03</w:t>
      </w:r>
    </w:p>
    <w:p w:rsidR="00173293" w:rsidRDefault="00173293">
      <w:pPr>
        <w:rPr>
          <w:sz w:val="22"/>
        </w:rPr>
      </w:pPr>
      <w:r>
        <w:rPr>
          <w:sz w:val="22"/>
        </w:rPr>
        <w:t>P.O.Box: 1798, Postal code: 13445, Tehran, Iran.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sz w:val="22"/>
        </w:rPr>
        <w:tab/>
        <w:t>All times are in UTC</w:t>
      </w:r>
    </w:p>
    <w:p w:rsidR="00173293" w:rsidRDefault="00173293">
      <w:pPr>
        <w:rPr>
          <w:sz w:val="22"/>
        </w:rPr>
      </w:pPr>
      <w:r>
        <w:rPr>
          <w:sz w:val="22"/>
        </w:rPr>
        <w:t>Tel: 0098 21 6025108, Fax: 0098 21 4649269</w:t>
      </w:r>
    </w:p>
    <w:p w:rsidR="00173293" w:rsidRDefault="00173293">
      <w:pPr>
        <w:rPr>
          <w:sz w:val="22"/>
        </w:rPr>
      </w:pPr>
      <w:r>
        <w:rPr>
          <w:sz w:val="22"/>
        </w:rPr>
        <w:t>Telex: 213889 EPDIR, AFTN: OIIIYNYX</w:t>
      </w:r>
    </w:p>
    <w:p w:rsidR="00173293" w:rsidRDefault="00173293">
      <w:pPr>
        <w:rPr>
          <w:sz w:val="22"/>
        </w:rPr>
      </w:pPr>
      <w:r>
        <w:rPr>
          <w:sz w:val="22"/>
        </w:rPr>
        <w:t>Email</w:t>
      </w:r>
      <w:r>
        <w:rPr>
          <w:b/>
          <w:sz w:val="22"/>
        </w:rPr>
        <w:t>:</w:t>
      </w:r>
      <w:r>
        <w:rPr>
          <w:sz w:val="22"/>
        </w:rPr>
        <w:t xml:space="preserve"> </w:t>
      </w:r>
      <w:hyperlink r:id="rId6" w:history="1">
        <w:r>
          <w:rPr>
            <w:rStyle w:val="Hyperlink"/>
            <w:u w:val="none"/>
          </w:rPr>
          <w:t>ais-iran@iricao.org</w:t>
        </w:r>
      </w:hyperlink>
      <w:r>
        <w:rPr>
          <w:sz w:val="22"/>
        </w:rPr>
        <w:t xml:space="preserve"> / </w:t>
      </w:r>
      <w:hyperlink r:id="rId7" w:history="1">
        <w:r>
          <w:rPr>
            <w:rStyle w:val="Hyperlink"/>
            <w:u w:val="none"/>
          </w:rPr>
          <w:t>ais_iran@hotmail.com</w:t>
        </w:r>
      </w:hyperlink>
      <w:r>
        <w:rPr>
          <w:sz w:val="22"/>
        </w:rPr>
        <w:t xml:space="preserve"> </w:t>
      </w:r>
    </w:p>
    <w:p w:rsidR="00173293" w:rsidRDefault="00BA0BDF">
      <w:r>
        <w:rPr>
          <w:noProof/>
        </w:rPr>
        <w:pict>
          <v:line id="_x0000_s1029" style="position:absolute;z-index:251656704" from="-.35pt,4.35pt" to="529.45pt,4.35pt" o:allowincell="f" strokeweight="2.25pt">
            <w10:wrap type="topAndBottom"/>
          </v:line>
        </w:pict>
      </w:r>
    </w:p>
    <w:p w:rsidR="00173293" w:rsidRDefault="00173293">
      <w:pPr>
        <w:pStyle w:val="Header"/>
        <w:tabs>
          <w:tab w:val="clear" w:pos="4320"/>
          <w:tab w:val="clear" w:pos="8640"/>
        </w:tabs>
      </w:pPr>
      <w:r>
        <w:t xml:space="preserve">The following NOTAM series ( ) were still in force at </w:t>
      </w:r>
    </w:p>
    <w:p w:rsidR="00173293" w:rsidRDefault="00173293"/>
    <w:tbl>
      <w:tblPr>
        <w:tblW w:w="0" w:type="auto"/>
        <w:tblLayout w:type="fixed"/>
        <w:tblLook w:val="0000"/>
      </w:tblPr>
      <w:tblGrid>
        <w:gridCol w:w="768"/>
        <w:gridCol w:w="768"/>
        <w:gridCol w:w="768"/>
        <w:gridCol w:w="768"/>
        <w:gridCol w:w="768"/>
        <w:gridCol w:w="768"/>
        <w:gridCol w:w="769"/>
        <w:gridCol w:w="768"/>
        <w:gridCol w:w="768"/>
        <w:gridCol w:w="768"/>
        <w:gridCol w:w="768"/>
        <w:gridCol w:w="768"/>
        <w:gridCol w:w="768"/>
        <w:gridCol w:w="769"/>
      </w:tblGrid>
      <w:tr w:rsidR="006A4DFF" w:rsidTr="006A4DFF"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9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8" w:type="dxa"/>
          </w:tcPr>
          <w:p w:rsidR="006A4DFF" w:rsidRDefault="006A4DFF" w:rsidP="005A1318"/>
        </w:tc>
        <w:tc>
          <w:tcPr>
            <w:tcW w:w="769" w:type="dxa"/>
          </w:tcPr>
          <w:p w:rsidR="006A4DFF" w:rsidRDefault="006A4DFF" w:rsidP="005A1318"/>
        </w:tc>
      </w:tr>
    </w:tbl>
    <w:p w:rsidR="00173293" w:rsidRDefault="00173293">
      <w:pPr>
        <w:pStyle w:val="Header"/>
        <w:tabs>
          <w:tab w:val="clear" w:pos="4320"/>
          <w:tab w:val="clear" w:pos="8640"/>
        </w:tabs>
      </w:pPr>
    </w:p>
    <w:p w:rsidR="00173293" w:rsidRDefault="00173293">
      <w:pPr>
        <w:pStyle w:val="Header"/>
        <w:rPr>
          <w:sz w:val="22"/>
        </w:rPr>
      </w:pPr>
      <w:r>
        <w:rPr>
          <w:sz w:val="22"/>
        </w:rPr>
        <w:t xml:space="preserve">The substance of the following NOTAM series ( ) incorporated in AIP AMDT  /   and hereby cancelled.             </w:t>
      </w:r>
    </w:p>
    <w:p w:rsidR="00173293" w:rsidRDefault="00173293">
      <w:pPr>
        <w:pStyle w:val="Header"/>
        <w:rPr>
          <w:sz w:val="22"/>
        </w:rPr>
      </w:pPr>
      <w:r>
        <w:rPr>
          <w:sz w:val="22"/>
        </w:rPr>
        <w:t xml:space="preserve">                                       </w:t>
      </w:r>
    </w:p>
    <w:p w:rsidR="00173293" w:rsidRDefault="00173293">
      <w:pPr>
        <w:pStyle w:val="Header"/>
        <w:rPr>
          <w:sz w:val="22"/>
        </w:rPr>
      </w:pPr>
      <w:r>
        <w:rPr>
          <w:sz w:val="22"/>
        </w:rPr>
        <w:t xml:space="preserve">     NOTAM series ( ): 2000:</w:t>
      </w:r>
    </w:p>
    <w:p w:rsidR="00173293" w:rsidRDefault="00173293">
      <w:pPr>
        <w:pStyle w:val="Header"/>
        <w:tabs>
          <w:tab w:val="clear" w:pos="4320"/>
          <w:tab w:val="clear" w:pos="8640"/>
        </w:tabs>
        <w:rPr>
          <w:noProof/>
          <w:sz w:val="22"/>
        </w:rPr>
      </w:pPr>
      <w:r>
        <w:rPr>
          <w:sz w:val="22"/>
        </w:rPr>
        <w:t xml:space="preserve">                                      2001:</w:t>
      </w:r>
    </w:p>
    <w:p w:rsidR="00173293" w:rsidRDefault="00173293"/>
    <w:p w:rsidR="00173293" w:rsidRDefault="00173293">
      <w:r>
        <w:t>Checklist of AIP supplement:             1997: 1                                                              Latest publications: AIRAC AIP AMDT: 1/03</w:t>
      </w:r>
    </w:p>
    <w:p w:rsidR="00173293" w:rsidRDefault="00173293">
      <w:r>
        <w:t xml:space="preserve">                                                            2001 : 1, 2                                                                                                        AIP AMDT: 2/03</w:t>
      </w:r>
    </w:p>
    <w:p w:rsidR="00173293" w:rsidRDefault="00173293">
      <w:r>
        <w:t xml:space="preserve">                                                            2002: 2, 7                                                                                                              AIP SUP: 1/03</w:t>
      </w:r>
    </w:p>
    <w:p w:rsidR="00173293" w:rsidRDefault="00173293">
      <w:r>
        <w:t xml:space="preserve">                                                            2003: 1                                                                                                                          AIC: 1/03</w:t>
      </w:r>
    </w:p>
    <w:p w:rsidR="00173293" w:rsidRDefault="00173293"/>
    <w:p w:rsidR="00173293" w:rsidRDefault="00173293">
      <w:r>
        <w:t>Checklist of AIC:                               2000: 3, 4, 5, 7, 8</w:t>
      </w:r>
    </w:p>
    <w:p w:rsidR="00173293" w:rsidRDefault="00173293">
      <w:pPr>
        <w:ind w:left="2970"/>
      </w:pPr>
      <w:r>
        <w:t xml:space="preserve">2001: 1, 2, 3, 4, 5, 6, 8 </w:t>
      </w:r>
    </w:p>
    <w:p w:rsidR="00173293" w:rsidRDefault="00173293">
      <w:r>
        <w:t xml:space="preserve">                                                            2002: 1, 2, 3                                                     Note: Only NOTAM class two 34/1989 is valid.</w:t>
      </w:r>
    </w:p>
    <w:p w:rsidR="00173293" w:rsidRDefault="00173293"/>
    <w:tbl>
      <w:tblPr>
        <w:tblW w:w="0" w:type="auto"/>
        <w:tblLayout w:type="fixed"/>
        <w:tblLook w:val="0000"/>
      </w:tblPr>
      <w:tblGrid>
        <w:gridCol w:w="1098"/>
        <w:gridCol w:w="990"/>
        <w:gridCol w:w="8666"/>
      </w:tblGrid>
      <w:tr w:rsidR="00173293">
        <w:trPr>
          <w:trHeight w:val="459"/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93" w:rsidRDefault="00173293">
            <w:r>
              <w:t>NR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93" w:rsidRDefault="00173293">
            <w:r>
              <w:t>DATE</w:t>
            </w:r>
          </w:p>
        </w:tc>
        <w:tc>
          <w:tcPr>
            <w:tcW w:w="8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93" w:rsidRDefault="00F0621F">
            <w:pPr>
              <w:pStyle w:val="Header"/>
              <w:tabs>
                <w:tab w:val="clear" w:pos="4320"/>
                <w:tab w:val="clear" w:pos="8640"/>
              </w:tabs>
            </w:pPr>
            <w:r>
              <w:t>NAME</w:t>
            </w:r>
          </w:p>
        </w:tc>
      </w:tr>
    </w:tbl>
    <w:p w:rsidR="00173293" w:rsidRDefault="00173293">
      <w:pPr>
        <w:ind w:right="48"/>
      </w:pPr>
    </w:p>
    <w:tbl>
      <w:tblPr>
        <w:tblW w:w="0" w:type="auto"/>
        <w:tblLayout w:type="fixed"/>
        <w:tblLook w:val="0000"/>
      </w:tblPr>
      <w:tblGrid>
        <w:gridCol w:w="1098"/>
        <w:gridCol w:w="990"/>
        <w:gridCol w:w="8666"/>
      </w:tblGrid>
      <w:tr w:rsidR="00173293">
        <w:tc>
          <w:tcPr>
            <w:tcW w:w="1098" w:type="dxa"/>
          </w:tcPr>
          <w:p w:rsidR="00173293" w:rsidRDefault="00173293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990" w:type="dxa"/>
          </w:tcPr>
          <w:p w:rsidR="00173293" w:rsidRDefault="00173293"/>
        </w:tc>
        <w:tc>
          <w:tcPr>
            <w:tcW w:w="8666" w:type="dxa"/>
          </w:tcPr>
          <w:p w:rsidR="00173293" w:rsidRDefault="00173293">
            <w:pPr>
              <w:jc w:val="both"/>
            </w:pPr>
          </w:p>
        </w:tc>
      </w:tr>
    </w:tbl>
    <w:p w:rsidR="00173293" w:rsidRDefault="00BA0BDF">
      <w:r>
        <w:rPr>
          <w:noProof/>
        </w:rPr>
        <w:pict>
          <v:line id="_x0000_s1031" style="position:absolute;z-index:251658752;mso-position-horizontal-relative:text;mso-position-vertical-relative:text" from="-.85pt,4.3pt" to="528.95pt,4.3pt" o:allowincell="f"/>
        </w:pict>
      </w:r>
    </w:p>
    <w:p w:rsidR="00173293" w:rsidRDefault="00BA0BDF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pict>
          <v:line id="_x0000_s1030" style="position:absolute;z-index:251657728" from="148.85pt,7.6pt" to="379.25pt,7.6pt" o:allowincell="f"/>
        </w:pict>
      </w:r>
    </w:p>
    <w:p w:rsidR="00173293" w:rsidRDefault="00173293">
      <w:pPr>
        <w:jc w:val="center"/>
        <w:rPr>
          <w:sz w:val="24"/>
        </w:rPr>
      </w:pPr>
      <w:r>
        <w:rPr>
          <w:sz w:val="24"/>
        </w:rPr>
        <w:t>- END -</w:t>
      </w:r>
    </w:p>
    <w:sectPr w:rsidR="00173293" w:rsidSect="00A2429E">
      <w:headerReference w:type="default" r:id="rId8"/>
      <w:pgSz w:w="12240" w:h="15840"/>
      <w:pgMar w:top="284" w:right="851" w:bottom="567" w:left="851" w:header="28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092" w:rsidRDefault="00256092">
      <w:r>
        <w:separator/>
      </w:r>
    </w:p>
  </w:endnote>
  <w:endnote w:type="continuationSeparator" w:id="0">
    <w:p w:rsidR="00256092" w:rsidRDefault="00256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092" w:rsidRDefault="00256092">
      <w:r>
        <w:separator/>
      </w:r>
    </w:p>
  </w:footnote>
  <w:footnote w:type="continuationSeparator" w:id="0">
    <w:p w:rsidR="00256092" w:rsidRDefault="002560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293" w:rsidRDefault="00173293">
    <w:pPr>
      <w:pStyle w:val="Header"/>
    </w:pPr>
    <w:r>
      <w:t xml:space="preserve">SUMMARY NOTAM Page </w:t>
    </w:r>
    <w:fldSimple w:instr=" PAGE  \* MERGEFORMAT ">
      <w:r w:rsidR="006A4DFF">
        <w:rPr>
          <w:noProof/>
        </w:rPr>
        <w:t>2</w:t>
      </w:r>
    </w:fldSimple>
    <w:r>
      <w:t>/</w:t>
    </w:r>
    <w:r w:rsidR="00BA0BD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A0BDF">
      <w:rPr>
        <w:rStyle w:val="PageNumber"/>
      </w:rPr>
      <w:fldChar w:fldCharType="separate"/>
    </w:r>
    <w:r w:rsidR="006A4DFF">
      <w:rPr>
        <w:rStyle w:val="PageNumber"/>
        <w:noProof/>
      </w:rPr>
      <w:t>77</w:t>
    </w:r>
    <w:r w:rsidR="00BA0BDF">
      <w:rPr>
        <w:rStyle w:val="PageNumber"/>
      </w:rPr>
      <w:fldChar w:fldCharType="end"/>
    </w:r>
    <w:r>
      <w:tab/>
      <w:t xml:space="preserve"> </w:t>
    </w:r>
    <w:r>
      <w:tab/>
    </w:r>
    <w:r>
      <w:tab/>
      <w:t xml:space="preserve">      </w:t>
    </w:r>
    <w:r w:rsidR="00BA0BDF">
      <w:fldChar w:fldCharType="begin"/>
    </w:r>
    <w:r>
      <w:instrText xml:space="preserve"> TIME \@ "d-MMM-yy" </w:instrText>
    </w:r>
    <w:r w:rsidR="00BA0BDF">
      <w:fldChar w:fldCharType="separate"/>
    </w:r>
    <w:r w:rsidR="00F0621F">
      <w:rPr>
        <w:noProof/>
      </w:rPr>
      <w:t>1-Aug-14</w:t>
    </w:r>
    <w:r w:rsidR="00BA0BDF">
      <w:fldChar w:fldCharType="end"/>
    </w:r>
  </w:p>
  <w:tbl>
    <w:tblPr>
      <w:tblW w:w="0" w:type="auto"/>
      <w:tblLayout w:type="fixed"/>
      <w:tblLook w:val="0000"/>
    </w:tblPr>
    <w:tblGrid>
      <w:gridCol w:w="1098"/>
      <w:gridCol w:w="990"/>
      <w:gridCol w:w="8666"/>
    </w:tblGrid>
    <w:tr w:rsidR="00173293">
      <w:trPr>
        <w:trHeight w:val="459"/>
        <w:tblHeader/>
      </w:trPr>
      <w:tc>
        <w:tcPr>
          <w:tcW w:w="10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73293" w:rsidRDefault="00173293">
          <w:r>
            <w:t>NR</w:t>
          </w:r>
        </w:p>
      </w:tc>
      <w:tc>
        <w:tcPr>
          <w:tcW w:w="9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73293" w:rsidRDefault="00173293">
          <w:r>
            <w:t>DATE</w:t>
          </w:r>
        </w:p>
      </w:tc>
      <w:tc>
        <w:tcPr>
          <w:tcW w:w="86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73293" w:rsidRDefault="00173293">
          <w:r>
            <w:t>TEXT</w:t>
          </w:r>
        </w:p>
      </w:tc>
    </w:tr>
  </w:tbl>
  <w:p w:rsidR="00173293" w:rsidRDefault="001732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C1C"/>
    <w:rsid w:val="000016C5"/>
    <w:rsid w:val="0000359A"/>
    <w:rsid w:val="000130D2"/>
    <w:rsid w:val="00020D27"/>
    <w:rsid w:val="00024E16"/>
    <w:rsid w:val="00036247"/>
    <w:rsid w:val="00036390"/>
    <w:rsid w:val="00036BF8"/>
    <w:rsid w:val="000524A7"/>
    <w:rsid w:val="00056339"/>
    <w:rsid w:val="0006086A"/>
    <w:rsid w:val="00061B8A"/>
    <w:rsid w:val="000642A7"/>
    <w:rsid w:val="00067670"/>
    <w:rsid w:val="00080C95"/>
    <w:rsid w:val="00084748"/>
    <w:rsid w:val="00087152"/>
    <w:rsid w:val="000905B4"/>
    <w:rsid w:val="000944D9"/>
    <w:rsid w:val="00096794"/>
    <w:rsid w:val="00096DA2"/>
    <w:rsid w:val="000974AF"/>
    <w:rsid w:val="000A228C"/>
    <w:rsid w:val="000A34D8"/>
    <w:rsid w:val="000B202A"/>
    <w:rsid w:val="000B2F39"/>
    <w:rsid w:val="000C0534"/>
    <w:rsid w:val="000C20FC"/>
    <w:rsid w:val="000C2723"/>
    <w:rsid w:val="000C3003"/>
    <w:rsid w:val="000C60C2"/>
    <w:rsid w:val="000D3CBD"/>
    <w:rsid w:val="000D4243"/>
    <w:rsid w:val="000D6767"/>
    <w:rsid w:val="000D6904"/>
    <w:rsid w:val="00102FDF"/>
    <w:rsid w:val="001137E1"/>
    <w:rsid w:val="0011515F"/>
    <w:rsid w:val="00120FF1"/>
    <w:rsid w:val="00122F01"/>
    <w:rsid w:val="0014410F"/>
    <w:rsid w:val="00147E19"/>
    <w:rsid w:val="001641E6"/>
    <w:rsid w:val="00166450"/>
    <w:rsid w:val="00170D0D"/>
    <w:rsid w:val="001730B6"/>
    <w:rsid w:val="00173293"/>
    <w:rsid w:val="001737BB"/>
    <w:rsid w:val="001755A4"/>
    <w:rsid w:val="00177885"/>
    <w:rsid w:val="0018076B"/>
    <w:rsid w:val="00184AED"/>
    <w:rsid w:val="00195F72"/>
    <w:rsid w:val="001A3404"/>
    <w:rsid w:val="001A5921"/>
    <w:rsid w:val="001A6E63"/>
    <w:rsid w:val="001A758B"/>
    <w:rsid w:val="001B43D0"/>
    <w:rsid w:val="001B72D1"/>
    <w:rsid w:val="001C0BB7"/>
    <w:rsid w:val="001C24D6"/>
    <w:rsid w:val="001C36CB"/>
    <w:rsid w:val="001C61A7"/>
    <w:rsid w:val="001E1D9E"/>
    <w:rsid w:val="001E2B9E"/>
    <w:rsid w:val="001E52EB"/>
    <w:rsid w:val="001F2B8B"/>
    <w:rsid w:val="001F4928"/>
    <w:rsid w:val="001F65E3"/>
    <w:rsid w:val="001F7208"/>
    <w:rsid w:val="001F7611"/>
    <w:rsid w:val="00204505"/>
    <w:rsid w:val="00205AD9"/>
    <w:rsid w:val="002118DC"/>
    <w:rsid w:val="00214227"/>
    <w:rsid w:val="00216B5F"/>
    <w:rsid w:val="00217A69"/>
    <w:rsid w:val="002213D0"/>
    <w:rsid w:val="00224D6C"/>
    <w:rsid w:val="00226F95"/>
    <w:rsid w:val="002359F7"/>
    <w:rsid w:val="00241E4D"/>
    <w:rsid w:val="00245505"/>
    <w:rsid w:val="002469AA"/>
    <w:rsid w:val="00256092"/>
    <w:rsid w:val="0026184C"/>
    <w:rsid w:val="00270836"/>
    <w:rsid w:val="0027196E"/>
    <w:rsid w:val="00275C92"/>
    <w:rsid w:val="00277EE4"/>
    <w:rsid w:val="0028122F"/>
    <w:rsid w:val="00290E5E"/>
    <w:rsid w:val="00295908"/>
    <w:rsid w:val="002B2C10"/>
    <w:rsid w:val="002C1AF2"/>
    <w:rsid w:val="002C4E32"/>
    <w:rsid w:val="002C664D"/>
    <w:rsid w:val="002D258B"/>
    <w:rsid w:val="002E2B88"/>
    <w:rsid w:val="002E7A37"/>
    <w:rsid w:val="002F7C1C"/>
    <w:rsid w:val="0030221D"/>
    <w:rsid w:val="0031570E"/>
    <w:rsid w:val="00323DCF"/>
    <w:rsid w:val="00330D33"/>
    <w:rsid w:val="00331B7A"/>
    <w:rsid w:val="00335444"/>
    <w:rsid w:val="00340B7C"/>
    <w:rsid w:val="0034135F"/>
    <w:rsid w:val="0034199D"/>
    <w:rsid w:val="00344BD4"/>
    <w:rsid w:val="00351688"/>
    <w:rsid w:val="003565EB"/>
    <w:rsid w:val="00361F7A"/>
    <w:rsid w:val="0036233C"/>
    <w:rsid w:val="003640BC"/>
    <w:rsid w:val="003704A5"/>
    <w:rsid w:val="00383CD1"/>
    <w:rsid w:val="00394604"/>
    <w:rsid w:val="00394BE7"/>
    <w:rsid w:val="003A2B0A"/>
    <w:rsid w:val="003A3BBA"/>
    <w:rsid w:val="003A655F"/>
    <w:rsid w:val="003C406A"/>
    <w:rsid w:val="003D3E89"/>
    <w:rsid w:val="003E0271"/>
    <w:rsid w:val="003E24F5"/>
    <w:rsid w:val="003E2F68"/>
    <w:rsid w:val="003E6F03"/>
    <w:rsid w:val="003F4111"/>
    <w:rsid w:val="00400752"/>
    <w:rsid w:val="00401750"/>
    <w:rsid w:val="004028CC"/>
    <w:rsid w:val="00406FEB"/>
    <w:rsid w:val="004239A9"/>
    <w:rsid w:val="00425D60"/>
    <w:rsid w:val="004305A4"/>
    <w:rsid w:val="00430F34"/>
    <w:rsid w:val="004344BD"/>
    <w:rsid w:val="004377C3"/>
    <w:rsid w:val="00441A99"/>
    <w:rsid w:val="00455BDF"/>
    <w:rsid w:val="00465BAE"/>
    <w:rsid w:val="00472B06"/>
    <w:rsid w:val="00490327"/>
    <w:rsid w:val="0049641C"/>
    <w:rsid w:val="004A08C4"/>
    <w:rsid w:val="004A34DB"/>
    <w:rsid w:val="004B1A51"/>
    <w:rsid w:val="004B3BA0"/>
    <w:rsid w:val="004B4C17"/>
    <w:rsid w:val="004B652C"/>
    <w:rsid w:val="004C1762"/>
    <w:rsid w:val="004C4E69"/>
    <w:rsid w:val="004D5A38"/>
    <w:rsid w:val="004E2E7B"/>
    <w:rsid w:val="004E3872"/>
    <w:rsid w:val="004E3B51"/>
    <w:rsid w:val="004E5B8B"/>
    <w:rsid w:val="004E7988"/>
    <w:rsid w:val="004F0A3F"/>
    <w:rsid w:val="004F162F"/>
    <w:rsid w:val="00506F59"/>
    <w:rsid w:val="005075DB"/>
    <w:rsid w:val="0051521B"/>
    <w:rsid w:val="005263DD"/>
    <w:rsid w:val="00531E16"/>
    <w:rsid w:val="00536651"/>
    <w:rsid w:val="00536FC0"/>
    <w:rsid w:val="0054514D"/>
    <w:rsid w:val="00547375"/>
    <w:rsid w:val="005568A4"/>
    <w:rsid w:val="0056390A"/>
    <w:rsid w:val="00564CA2"/>
    <w:rsid w:val="005744FF"/>
    <w:rsid w:val="00577E38"/>
    <w:rsid w:val="00580D77"/>
    <w:rsid w:val="00580F8B"/>
    <w:rsid w:val="005827F1"/>
    <w:rsid w:val="00591669"/>
    <w:rsid w:val="005A4CCF"/>
    <w:rsid w:val="005A6927"/>
    <w:rsid w:val="005A7C6C"/>
    <w:rsid w:val="005B1365"/>
    <w:rsid w:val="005B358D"/>
    <w:rsid w:val="005B5A4E"/>
    <w:rsid w:val="005B7CF6"/>
    <w:rsid w:val="005D5F2C"/>
    <w:rsid w:val="005D6CEF"/>
    <w:rsid w:val="005D7E98"/>
    <w:rsid w:val="005E0A4B"/>
    <w:rsid w:val="005F189A"/>
    <w:rsid w:val="005F5648"/>
    <w:rsid w:val="005F75B3"/>
    <w:rsid w:val="006015C3"/>
    <w:rsid w:val="00605E63"/>
    <w:rsid w:val="00610C27"/>
    <w:rsid w:val="00613773"/>
    <w:rsid w:val="006155FB"/>
    <w:rsid w:val="006161D9"/>
    <w:rsid w:val="00620375"/>
    <w:rsid w:val="006208E6"/>
    <w:rsid w:val="006348BC"/>
    <w:rsid w:val="00635142"/>
    <w:rsid w:val="006353E9"/>
    <w:rsid w:val="0064017A"/>
    <w:rsid w:val="00654F10"/>
    <w:rsid w:val="006556A8"/>
    <w:rsid w:val="00666774"/>
    <w:rsid w:val="00673BA3"/>
    <w:rsid w:val="006868C1"/>
    <w:rsid w:val="00696598"/>
    <w:rsid w:val="006974E1"/>
    <w:rsid w:val="006A1D0D"/>
    <w:rsid w:val="006A250F"/>
    <w:rsid w:val="006A4A99"/>
    <w:rsid w:val="006A4DFF"/>
    <w:rsid w:val="006A5D7E"/>
    <w:rsid w:val="006B27E0"/>
    <w:rsid w:val="006C145C"/>
    <w:rsid w:val="006C3F12"/>
    <w:rsid w:val="006D34D7"/>
    <w:rsid w:val="006D5F00"/>
    <w:rsid w:val="006E5333"/>
    <w:rsid w:val="006F019F"/>
    <w:rsid w:val="006F2723"/>
    <w:rsid w:val="006F3B57"/>
    <w:rsid w:val="00702799"/>
    <w:rsid w:val="00704B3A"/>
    <w:rsid w:val="00705D41"/>
    <w:rsid w:val="00714907"/>
    <w:rsid w:val="00717DF3"/>
    <w:rsid w:val="007227EA"/>
    <w:rsid w:val="0073073A"/>
    <w:rsid w:val="00733234"/>
    <w:rsid w:val="007340EE"/>
    <w:rsid w:val="00735791"/>
    <w:rsid w:val="0073664F"/>
    <w:rsid w:val="007506A6"/>
    <w:rsid w:val="0075092C"/>
    <w:rsid w:val="00752AB9"/>
    <w:rsid w:val="00752C2E"/>
    <w:rsid w:val="0075420E"/>
    <w:rsid w:val="0075471B"/>
    <w:rsid w:val="00756FD1"/>
    <w:rsid w:val="0076007E"/>
    <w:rsid w:val="00762018"/>
    <w:rsid w:val="0076347F"/>
    <w:rsid w:val="00772574"/>
    <w:rsid w:val="007841C7"/>
    <w:rsid w:val="00792838"/>
    <w:rsid w:val="00793DAC"/>
    <w:rsid w:val="00796D01"/>
    <w:rsid w:val="00796F4A"/>
    <w:rsid w:val="0079772B"/>
    <w:rsid w:val="007A2767"/>
    <w:rsid w:val="007B477B"/>
    <w:rsid w:val="007B506A"/>
    <w:rsid w:val="007B795D"/>
    <w:rsid w:val="007C2714"/>
    <w:rsid w:val="007C76E2"/>
    <w:rsid w:val="007D5948"/>
    <w:rsid w:val="007D6D21"/>
    <w:rsid w:val="007E1D95"/>
    <w:rsid w:val="007E2383"/>
    <w:rsid w:val="007F69AB"/>
    <w:rsid w:val="00800958"/>
    <w:rsid w:val="008049B7"/>
    <w:rsid w:val="008051B6"/>
    <w:rsid w:val="00825CCA"/>
    <w:rsid w:val="0082769D"/>
    <w:rsid w:val="008346C1"/>
    <w:rsid w:val="00836314"/>
    <w:rsid w:val="008436E1"/>
    <w:rsid w:val="008474E8"/>
    <w:rsid w:val="00850464"/>
    <w:rsid w:val="008530B6"/>
    <w:rsid w:val="00853426"/>
    <w:rsid w:val="00853CA7"/>
    <w:rsid w:val="00855DBC"/>
    <w:rsid w:val="00866800"/>
    <w:rsid w:val="00874DDC"/>
    <w:rsid w:val="00880FCE"/>
    <w:rsid w:val="00883ACA"/>
    <w:rsid w:val="00885757"/>
    <w:rsid w:val="00886CB0"/>
    <w:rsid w:val="0088789A"/>
    <w:rsid w:val="00896A45"/>
    <w:rsid w:val="008A4196"/>
    <w:rsid w:val="008A48BB"/>
    <w:rsid w:val="008B20FC"/>
    <w:rsid w:val="008B2371"/>
    <w:rsid w:val="008B77A3"/>
    <w:rsid w:val="008D062D"/>
    <w:rsid w:val="008D467A"/>
    <w:rsid w:val="008D7433"/>
    <w:rsid w:val="008D7C1A"/>
    <w:rsid w:val="008F3FFA"/>
    <w:rsid w:val="008F4DC6"/>
    <w:rsid w:val="009012D2"/>
    <w:rsid w:val="00904410"/>
    <w:rsid w:val="00904676"/>
    <w:rsid w:val="009049DF"/>
    <w:rsid w:val="009076E4"/>
    <w:rsid w:val="00912D29"/>
    <w:rsid w:val="00915907"/>
    <w:rsid w:val="00921126"/>
    <w:rsid w:val="00921253"/>
    <w:rsid w:val="00922FB1"/>
    <w:rsid w:val="00925062"/>
    <w:rsid w:val="00932060"/>
    <w:rsid w:val="00935C94"/>
    <w:rsid w:val="00940A12"/>
    <w:rsid w:val="00942399"/>
    <w:rsid w:val="00963978"/>
    <w:rsid w:val="009734EB"/>
    <w:rsid w:val="00974C40"/>
    <w:rsid w:val="00975CC8"/>
    <w:rsid w:val="00982930"/>
    <w:rsid w:val="00982DCC"/>
    <w:rsid w:val="009874F0"/>
    <w:rsid w:val="0099357A"/>
    <w:rsid w:val="009A1DF7"/>
    <w:rsid w:val="009A3601"/>
    <w:rsid w:val="009A3FA0"/>
    <w:rsid w:val="009A5239"/>
    <w:rsid w:val="009A7336"/>
    <w:rsid w:val="009B2BF2"/>
    <w:rsid w:val="009B2DDF"/>
    <w:rsid w:val="009B30D6"/>
    <w:rsid w:val="009B48E8"/>
    <w:rsid w:val="009B5ED5"/>
    <w:rsid w:val="009C3DE6"/>
    <w:rsid w:val="009C48EC"/>
    <w:rsid w:val="009C676A"/>
    <w:rsid w:val="009E4085"/>
    <w:rsid w:val="009F2669"/>
    <w:rsid w:val="009F4171"/>
    <w:rsid w:val="009F66EA"/>
    <w:rsid w:val="00A01CB8"/>
    <w:rsid w:val="00A07306"/>
    <w:rsid w:val="00A12167"/>
    <w:rsid w:val="00A137E0"/>
    <w:rsid w:val="00A1684F"/>
    <w:rsid w:val="00A17675"/>
    <w:rsid w:val="00A2429E"/>
    <w:rsid w:val="00A269C9"/>
    <w:rsid w:val="00A30888"/>
    <w:rsid w:val="00A35A89"/>
    <w:rsid w:val="00A373DA"/>
    <w:rsid w:val="00A41793"/>
    <w:rsid w:val="00A52657"/>
    <w:rsid w:val="00A52B91"/>
    <w:rsid w:val="00A53F4A"/>
    <w:rsid w:val="00A55F9F"/>
    <w:rsid w:val="00A63649"/>
    <w:rsid w:val="00A639D8"/>
    <w:rsid w:val="00A763AF"/>
    <w:rsid w:val="00A76F1B"/>
    <w:rsid w:val="00A80904"/>
    <w:rsid w:val="00A81A5B"/>
    <w:rsid w:val="00AA0BCC"/>
    <w:rsid w:val="00AA6F19"/>
    <w:rsid w:val="00AB51E1"/>
    <w:rsid w:val="00AB64F4"/>
    <w:rsid w:val="00AB700D"/>
    <w:rsid w:val="00AC0C37"/>
    <w:rsid w:val="00AC2745"/>
    <w:rsid w:val="00AD0EB6"/>
    <w:rsid w:val="00AD15B6"/>
    <w:rsid w:val="00AD7FF4"/>
    <w:rsid w:val="00AF0685"/>
    <w:rsid w:val="00AF1132"/>
    <w:rsid w:val="00AF1625"/>
    <w:rsid w:val="00AF25C9"/>
    <w:rsid w:val="00AF3CF4"/>
    <w:rsid w:val="00AF69E0"/>
    <w:rsid w:val="00B045E5"/>
    <w:rsid w:val="00B04834"/>
    <w:rsid w:val="00B06B16"/>
    <w:rsid w:val="00B07ADB"/>
    <w:rsid w:val="00B1024A"/>
    <w:rsid w:val="00B1315F"/>
    <w:rsid w:val="00B136E9"/>
    <w:rsid w:val="00B13FA4"/>
    <w:rsid w:val="00B258F7"/>
    <w:rsid w:val="00B26ADF"/>
    <w:rsid w:val="00B26C78"/>
    <w:rsid w:val="00B27C8D"/>
    <w:rsid w:val="00B30495"/>
    <w:rsid w:val="00B30712"/>
    <w:rsid w:val="00B31010"/>
    <w:rsid w:val="00B4587F"/>
    <w:rsid w:val="00B53291"/>
    <w:rsid w:val="00B54BFA"/>
    <w:rsid w:val="00B60D53"/>
    <w:rsid w:val="00B60E8C"/>
    <w:rsid w:val="00B62C15"/>
    <w:rsid w:val="00B71207"/>
    <w:rsid w:val="00B71586"/>
    <w:rsid w:val="00B7431B"/>
    <w:rsid w:val="00B74FC3"/>
    <w:rsid w:val="00B84C00"/>
    <w:rsid w:val="00B93197"/>
    <w:rsid w:val="00B9514A"/>
    <w:rsid w:val="00B956D5"/>
    <w:rsid w:val="00B969F6"/>
    <w:rsid w:val="00B9766B"/>
    <w:rsid w:val="00BA0BDF"/>
    <w:rsid w:val="00BA2503"/>
    <w:rsid w:val="00BB367C"/>
    <w:rsid w:val="00BB5405"/>
    <w:rsid w:val="00BB5DF0"/>
    <w:rsid w:val="00BB616D"/>
    <w:rsid w:val="00BB7E55"/>
    <w:rsid w:val="00BC5DB8"/>
    <w:rsid w:val="00BC5FE2"/>
    <w:rsid w:val="00BE184E"/>
    <w:rsid w:val="00BE241A"/>
    <w:rsid w:val="00BE2EE6"/>
    <w:rsid w:val="00BE566A"/>
    <w:rsid w:val="00BE7BAF"/>
    <w:rsid w:val="00C019D2"/>
    <w:rsid w:val="00C1000C"/>
    <w:rsid w:val="00C215E1"/>
    <w:rsid w:val="00C26ED1"/>
    <w:rsid w:val="00C3085E"/>
    <w:rsid w:val="00C31433"/>
    <w:rsid w:val="00C32AE7"/>
    <w:rsid w:val="00C34B50"/>
    <w:rsid w:val="00C35A6B"/>
    <w:rsid w:val="00C41A75"/>
    <w:rsid w:val="00C4753B"/>
    <w:rsid w:val="00C5138A"/>
    <w:rsid w:val="00C55025"/>
    <w:rsid w:val="00C57794"/>
    <w:rsid w:val="00C62DB0"/>
    <w:rsid w:val="00C66C92"/>
    <w:rsid w:val="00C70386"/>
    <w:rsid w:val="00C824D8"/>
    <w:rsid w:val="00C83669"/>
    <w:rsid w:val="00C9165E"/>
    <w:rsid w:val="00C93B11"/>
    <w:rsid w:val="00C93E4E"/>
    <w:rsid w:val="00C94D98"/>
    <w:rsid w:val="00C96904"/>
    <w:rsid w:val="00CA201A"/>
    <w:rsid w:val="00CA2D7E"/>
    <w:rsid w:val="00CA5306"/>
    <w:rsid w:val="00CA5FBD"/>
    <w:rsid w:val="00CB6150"/>
    <w:rsid w:val="00CB77C9"/>
    <w:rsid w:val="00CC5355"/>
    <w:rsid w:val="00CC7578"/>
    <w:rsid w:val="00CE10AF"/>
    <w:rsid w:val="00CE175D"/>
    <w:rsid w:val="00CE1E8D"/>
    <w:rsid w:val="00CE3E25"/>
    <w:rsid w:val="00CF0AAA"/>
    <w:rsid w:val="00CF0B01"/>
    <w:rsid w:val="00CF3D0D"/>
    <w:rsid w:val="00CF41F6"/>
    <w:rsid w:val="00D00487"/>
    <w:rsid w:val="00D00CF7"/>
    <w:rsid w:val="00D051CA"/>
    <w:rsid w:val="00D10F3D"/>
    <w:rsid w:val="00D17197"/>
    <w:rsid w:val="00D2262D"/>
    <w:rsid w:val="00D22CD8"/>
    <w:rsid w:val="00D25ECF"/>
    <w:rsid w:val="00D30960"/>
    <w:rsid w:val="00D33AD5"/>
    <w:rsid w:val="00D3507B"/>
    <w:rsid w:val="00D45693"/>
    <w:rsid w:val="00D64D02"/>
    <w:rsid w:val="00D74E17"/>
    <w:rsid w:val="00D75656"/>
    <w:rsid w:val="00D85FE6"/>
    <w:rsid w:val="00D87C20"/>
    <w:rsid w:val="00D91D1F"/>
    <w:rsid w:val="00DA16F0"/>
    <w:rsid w:val="00DA1C31"/>
    <w:rsid w:val="00DA289D"/>
    <w:rsid w:val="00DB27EA"/>
    <w:rsid w:val="00DB58A3"/>
    <w:rsid w:val="00DB6A43"/>
    <w:rsid w:val="00DC1384"/>
    <w:rsid w:val="00DC5B0A"/>
    <w:rsid w:val="00DD6F5F"/>
    <w:rsid w:val="00DE0AFA"/>
    <w:rsid w:val="00DE4021"/>
    <w:rsid w:val="00DE67F5"/>
    <w:rsid w:val="00DF04CA"/>
    <w:rsid w:val="00E007CB"/>
    <w:rsid w:val="00E013B3"/>
    <w:rsid w:val="00E029E4"/>
    <w:rsid w:val="00E11F4B"/>
    <w:rsid w:val="00E127D3"/>
    <w:rsid w:val="00E230D3"/>
    <w:rsid w:val="00E23484"/>
    <w:rsid w:val="00E23657"/>
    <w:rsid w:val="00E23FB0"/>
    <w:rsid w:val="00E250D3"/>
    <w:rsid w:val="00E34DD6"/>
    <w:rsid w:val="00E41094"/>
    <w:rsid w:val="00E45AD1"/>
    <w:rsid w:val="00E5437D"/>
    <w:rsid w:val="00E61267"/>
    <w:rsid w:val="00E61308"/>
    <w:rsid w:val="00E65E40"/>
    <w:rsid w:val="00E66E9D"/>
    <w:rsid w:val="00E67485"/>
    <w:rsid w:val="00E70046"/>
    <w:rsid w:val="00E71AC4"/>
    <w:rsid w:val="00E9355C"/>
    <w:rsid w:val="00E93C15"/>
    <w:rsid w:val="00E94195"/>
    <w:rsid w:val="00E9477E"/>
    <w:rsid w:val="00E9676D"/>
    <w:rsid w:val="00EA3C4E"/>
    <w:rsid w:val="00EA41E7"/>
    <w:rsid w:val="00EB33C5"/>
    <w:rsid w:val="00EC153F"/>
    <w:rsid w:val="00EC4C5C"/>
    <w:rsid w:val="00EC6497"/>
    <w:rsid w:val="00EC67CB"/>
    <w:rsid w:val="00ED218C"/>
    <w:rsid w:val="00ED4141"/>
    <w:rsid w:val="00EF72B3"/>
    <w:rsid w:val="00F03EBA"/>
    <w:rsid w:val="00F042C6"/>
    <w:rsid w:val="00F0621F"/>
    <w:rsid w:val="00F23E2C"/>
    <w:rsid w:val="00F441E1"/>
    <w:rsid w:val="00F4607F"/>
    <w:rsid w:val="00F65796"/>
    <w:rsid w:val="00F77083"/>
    <w:rsid w:val="00F77BA6"/>
    <w:rsid w:val="00F8627C"/>
    <w:rsid w:val="00F90697"/>
    <w:rsid w:val="00F932A4"/>
    <w:rsid w:val="00FB0BA1"/>
    <w:rsid w:val="00FB26AA"/>
    <w:rsid w:val="00FB2D83"/>
    <w:rsid w:val="00FB35F6"/>
    <w:rsid w:val="00FB66CF"/>
    <w:rsid w:val="00FC4C2B"/>
    <w:rsid w:val="00FC576F"/>
    <w:rsid w:val="00FD3D9B"/>
    <w:rsid w:val="00FD4953"/>
    <w:rsid w:val="00FD5C5B"/>
    <w:rsid w:val="00FD7CDE"/>
    <w:rsid w:val="00FE48A4"/>
    <w:rsid w:val="00FF3AD5"/>
    <w:rsid w:val="00FF40AA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242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242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2429E"/>
  </w:style>
  <w:style w:type="character" w:styleId="Hyperlink">
    <w:name w:val="Hyperlink"/>
    <w:basedOn w:val="DefaultParagraphFont"/>
    <w:semiHidden/>
    <w:rsid w:val="00A2429E"/>
    <w:rPr>
      <w:color w:val="0000FF"/>
      <w:u w:val="single"/>
    </w:rPr>
  </w:style>
  <w:style w:type="table" w:styleId="TableGrid">
    <w:name w:val="Table Grid"/>
    <w:basedOn w:val="TableNormal"/>
    <w:uiPriority w:val="59"/>
    <w:rsid w:val="002F7C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is_iran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s-iran@iricao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g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Aviation Organization</vt:lpstr>
    </vt:vector>
  </TitlesOfParts>
  <Company>MyCompany</Company>
  <LinksUpToDate>false</LinksUpToDate>
  <CharactersWithSpaces>1895</CharactersWithSpaces>
  <SharedDoc>false</SharedDoc>
  <HLinks>
    <vt:vector size="12" baseType="variant">
      <vt:variant>
        <vt:i4>1179666</vt:i4>
      </vt:variant>
      <vt:variant>
        <vt:i4>3</vt:i4>
      </vt:variant>
      <vt:variant>
        <vt:i4>0</vt:i4>
      </vt:variant>
      <vt:variant>
        <vt:i4>5</vt:i4>
      </vt:variant>
      <vt:variant>
        <vt:lpwstr>mailto:ais_iran@hotmail.com</vt:lpwstr>
      </vt:variant>
      <vt:variant>
        <vt:lpwstr/>
      </vt:variant>
      <vt:variant>
        <vt:i4>5111855</vt:i4>
      </vt:variant>
      <vt:variant>
        <vt:i4>0</vt:i4>
      </vt:variant>
      <vt:variant>
        <vt:i4>0</vt:i4>
      </vt:variant>
      <vt:variant>
        <vt:i4>5</vt:i4>
      </vt:variant>
      <vt:variant>
        <vt:lpwstr>mailto:ais-iran@iricao.org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Aviation Organization</dc:title>
  <dc:creator>AmirAli Taghavi</dc:creator>
  <cp:lastModifiedBy>ali</cp:lastModifiedBy>
  <cp:revision>530</cp:revision>
  <dcterms:created xsi:type="dcterms:W3CDTF">2014-08-01T09:48:00Z</dcterms:created>
  <dcterms:modified xsi:type="dcterms:W3CDTF">2014-08-01T14:01:00Z</dcterms:modified>
</cp:coreProperties>
</file>